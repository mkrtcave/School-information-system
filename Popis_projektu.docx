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CC" w:rsidRPr="0074117B" w:rsidRDefault="009C4ACC" w:rsidP="009A4BB1">
      <w:pPr>
        <w:pStyle w:val="Title"/>
      </w:pPr>
      <w:r>
        <w:tab/>
      </w:r>
      <w:r>
        <w:tab/>
      </w:r>
      <w:r>
        <w:rPr>
          <w:lang w:val="en-US"/>
        </w:rPr>
        <w:t>School</w:t>
      </w:r>
      <w:r w:rsidRPr="0074117B">
        <w:t xml:space="preserve"> </w:t>
      </w:r>
      <w:r>
        <w:rPr>
          <w:lang w:val="en-US"/>
        </w:rPr>
        <w:t>information</w:t>
      </w:r>
      <w:r w:rsidRPr="0074117B">
        <w:t xml:space="preserve"> </w:t>
      </w:r>
      <w:r>
        <w:rPr>
          <w:lang w:val="en-US"/>
        </w:rPr>
        <w:t>system</w:t>
      </w:r>
    </w:p>
    <w:p w:rsidR="009C4ACC" w:rsidRPr="0074117B" w:rsidRDefault="009C4ACC" w:rsidP="009A4BB1"/>
    <w:p w:rsidR="009C4ACC" w:rsidRDefault="009C4ACC" w:rsidP="00796C38">
      <w:pPr>
        <w:pStyle w:val="Heading1"/>
        <w:numPr>
          <w:ilvl w:val="0"/>
          <w:numId w:val="0"/>
        </w:numPr>
        <w:spacing w:line="276" w:lineRule="auto"/>
        <w:ind w:left="432"/>
      </w:pPr>
      <w:r>
        <w:t>Popis aplikace</w:t>
      </w:r>
    </w:p>
    <w:p w:rsidR="009C4ACC" w:rsidRPr="00796C38" w:rsidRDefault="009C4ACC" w:rsidP="00796C38">
      <w:pPr>
        <w:shd w:val="clear" w:color="auto" w:fill="FFFFFF"/>
        <w:spacing w:line="276" w:lineRule="auto"/>
        <w:textAlignment w:val="baseline"/>
        <w:rPr>
          <w:rFonts w:cs="Calibri"/>
          <w:color w:val="000000"/>
          <w:bdr w:val="none" w:sz="0" w:space="0" w:color="auto" w:frame="1"/>
          <w:lang w:val="cs-CZ"/>
        </w:rPr>
      </w:pPr>
      <w:r w:rsidRPr="00796C38">
        <w:rPr>
          <w:rFonts w:ascii="Consolas" w:hAnsi="Consolas" w:cs="Courier New"/>
          <w:color w:val="000000"/>
          <w:bdr w:val="none" w:sz="0" w:space="0" w:color="auto" w:frame="1"/>
          <w:lang w:val="cs-CZ"/>
        </w:rPr>
        <w:t>S</w:t>
      </w:r>
      <w:r w:rsidRPr="00796C38">
        <w:rPr>
          <w:rFonts w:cs="Calibri"/>
          <w:color w:val="000000"/>
          <w:bdr w:val="none" w:sz="0" w:space="0" w:color="auto" w:frame="1"/>
          <w:lang w:val="cs-CZ"/>
        </w:rPr>
        <w:t>ystém je zjednodušenou analogií KOS, která podporuje přidávání kurzů,</w:t>
      </w:r>
      <w:r w:rsidRPr="00796C38">
        <w:rPr>
          <w:rFonts w:cs="Calibri"/>
          <w:color w:val="333333"/>
          <w:lang w:val="cs-CZ"/>
        </w:rPr>
        <w:t xml:space="preserve"> </w:t>
      </w:r>
      <w:r w:rsidRPr="00796C38">
        <w:rPr>
          <w:rFonts w:cs="Calibri"/>
          <w:color w:val="000000"/>
          <w:bdr w:val="none" w:sz="0" w:space="0" w:color="auto" w:frame="1"/>
          <w:lang w:val="cs-CZ"/>
        </w:rPr>
        <w:t>jejich prohlížení a úpravy. Učitelé</w:t>
      </w:r>
      <w:r>
        <w:rPr>
          <w:rFonts w:cs="Calibri"/>
          <w:color w:val="000000"/>
          <w:bdr w:val="none" w:sz="0" w:space="0" w:color="auto" w:frame="1"/>
          <w:lang w:val="cs-CZ"/>
        </w:rPr>
        <w:t xml:space="preserve"> mohou vytvořit předmět se zkouškami, paralelkami, a přednaškami. Studenti budou zapsané do studijních programů, semestru a předmětů, </w:t>
      </w:r>
      <w:r w:rsidRPr="00796C38">
        <w:rPr>
          <w:rFonts w:cs="Calibri"/>
          <w:color w:val="000000"/>
          <w:bdr w:val="none" w:sz="0" w:space="0" w:color="auto" w:frame="1"/>
          <w:lang w:val="cs-CZ"/>
        </w:rPr>
        <w:t>studenti si mohou také prohlédnout kurzy, kterých se účastní.</w:t>
      </w:r>
      <w:r w:rsidRPr="00796C38">
        <w:rPr>
          <w:rFonts w:cs="Calibri"/>
          <w:color w:val="333333"/>
          <w:lang w:val="cs-CZ"/>
        </w:rPr>
        <w:t xml:space="preserve"> </w:t>
      </w:r>
      <w:r>
        <w:rPr>
          <w:rFonts w:cs="Calibri"/>
          <w:color w:val="333333"/>
          <w:lang w:val="cs-CZ"/>
        </w:rPr>
        <w:t xml:space="preserve">Student muže si vytvořit rozvrh a  přidat parallelky, zkoušky. </w:t>
      </w:r>
      <w:r>
        <w:rPr>
          <w:rFonts w:cs="Calibri"/>
          <w:color w:val="000000"/>
          <w:bdr w:val="none" w:sz="0" w:space="0" w:color="auto" w:frame="1"/>
          <w:lang w:val="cs-CZ"/>
        </w:rPr>
        <w:t>Na konci kurzu</w:t>
      </w:r>
      <w:r w:rsidRPr="00796C38">
        <w:rPr>
          <w:rFonts w:cs="Calibri"/>
          <w:color w:val="000000"/>
          <w:bdr w:val="none" w:sz="0" w:space="0" w:color="auto" w:frame="1"/>
          <w:lang w:val="cs-CZ"/>
        </w:rPr>
        <w:t xml:space="preserve"> mohou učitelé dát známky za kurz, které s</w:t>
      </w:r>
      <w:r>
        <w:rPr>
          <w:rFonts w:cs="Calibri"/>
          <w:color w:val="000000"/>
          <w:bdr w:val="none" w:sz="0" w:space="0" w:color="auto" w:frame="1"/>
          <w:lang w:val="cs-CZ"/>
        </w:rPr>
        <w:t>tudenti absolvovali.</w:t>
      </w:r>
    </w:p>
    <w:p w:rsidR="009C4ACC" w:rsidRDefault="009C4ACC" w:rsidP="00796C38">
      <w:pPr>
        <w:pStyle w:val="Heading1"/>
        <w:numPr>
          <w:ilvl w:val="0"/>
          <w:numId w:val="0"/>
        </w:numPr>
        <w:spacing w:line="276" w:lineRule="auto"/>
        <w:ind w:left="432"/>
        <w:rPr>
          <w:bdr w:val="none" w:sz="0" w:space="0" w:color="auto" w:frame="1"/>
          <w:lang w:val="cs-CZ"/>
        </w:rPr>
      </w:pPr>
      <w:r>
        <w:rPr>
          <w:bdr w:val="none" w:sz="0" w:space="0" w:color="auto" w:frame="1"/>
          <w:lang w:val="cs-CZ"/>
        </w:rPr>
        <w:t>Struktura aplikace</w:t>
      </w:r>
    </w:p>
    <w:p w:rsidR="009C4ACC" w:rsidRPr="001D3F53" w:rsidRDefault="009C4ACC" w:rsidP="00796C38">
      <w:pPr>
        <w:spacing w:line="276" w:lineRule="auto"/>
        <w:rPr>
          <w:lang w:val="en-US"/>
        </w:rPr>
      </w:pPr>
      <w:r w:rsidRPr="001D3F53">
        <w:rPr>
          <w:lang w:val="cs-CZ"/>
        </w:rPr>
        <w:t xml:space="preserve">Struktura aplikace je rozdělena do čtyř vrstev. </w:t>
      </w:r>
      <w:r w:rsidRPr="001D3F53">
        <w:rPr>
          <w:lang w:val="en-US"/>
        </w:rPr>
        <w:t xml:space="preserve">Model definuje entity v systému a databázi. U entit jsou NamedQueries pro SQL dotazy a atributy entity včetně setterů a getterů. Dao vrstva využívá NamedQueries a atributů entit. Tato vrstva provádí dotazy do databáze. Dao vrstvu dále využívá servisní vrstva, která obsahuje hlavní části business logiky. Metody v servisní vrstvě volají controllery, které jsou vystaveny pomocí REST API. </w:t>
      </w:r>
    </w:p>
    <w:p w:rsidR="009C4ACC" w:rsidRPr="001D3F53" w:rsidRDefault="009C4ACC" w:rsidP="00796C38">
      <w:pPr>
        <w:spacing w:line="276" w:lineRule="auto"/>
        <w:rPr>
          <w:lang w:val="pl-PL"/>
        </w:rPr>
      </w:pPr>
      <w:r w:rsidRPr="001D3F53">
        <w:rPr>
          <w:lang w:val="pl-PL"/>
        </w:rPr>
        <w:t xml:space="preserve">Aplikace ukládá svá data do </w:t>
      </w:r>
      <w:r w:rsidRPr="00796C38">
        <w:rPr>
          <w:lang w:val="cs-CZ"/>
        </w:rPr>
        <w:t>lokální</w:t>
      </w:r>
      <w:r w:rsidRPr="001D3F53">
        <w:rPr>
          <w:lang w:val="pl-PL"/>
        </w:rPr>
        <w:t xml:space="preserve"> databáze. Pro provádění dotazů na data</w:t>
      </w:r>
      <w:r>
        <w:rPr>
          <w:lang w:val="pl-PL"/>
        </w:rPr>
        <w:t>bázi byly použity NamedQueries</w:t>
      </w:r>
      <w:r w:rsidRPr="001D3F53">
        <w:rPr>
          <w:lang w:val="pl-PL"/>
        </w:rPr>
        <w:t xml:space="preserve">. Ty usnadňují sestavování SQL dotazu a při volání databáze se případně pouze doplní o parametry.  Každý uživatel má přihlašovací jméno a heslo, pomocí kterého také probíhá samotné přihlašování. Funkce v aplikaci jsou podmíněné podle role uživatele. </w:t>
      </w:r>
    </w:p>
    <w:p w:rsidR="009C4ACC" w:rsidRPr="001D3F53" w:rsidRDefault="009C4ACC" w:rsidP="00BA5FCF">
      <w:pPr>
        <w:pStyle w:val="Heading1"/>
        <w:numPr>
          <w:ilvl w:val="0"/>
          <w:numId w:val="0"/>
        </w:numPr>
        <w:ind w:firstLine="720"/>
        <w:rPr>
          <w:lang w:val="pl-PL"/>
        </w:rPr>
      </w:pPr>
      <w:r w:rsidRPr="001D3F53">
        <w:rPr>
          <w:lang w:val="pl-PL"/>
        </w:rPr>
        <w:t>Návod na instalaci</w:t>
      </w:r>
    </w:p>
    <w:p w:rsidR="009C4ACC" w:rsidRPr="001D3F53" w:rsidRDefault="009C4ACC" w:rsidP="00B44ED7">
      <w:pPr>
        <w:rPr>
          <w:lang w:val="pl-PL"/>
        </w:rPr>
      </w:pPr>
      <w:r w:rsidRPr="008257B6">
        <w:rPr>
          <w:lang w:val="cs-CZ"/>
        </w:rPr>
        <w:t xml:space="preserve">Způsob spuštění aplikace </w:t>
      </w:r>
      <w:r>
        <w:rPr>
          <w:lang w:val="cs-CZ"/>
        </w:rPr>
        <w:t>pomoci</w:t>
      </w:r>
      <w:r w:rsidRPr="008257B6">
        <w:rPr>
          <w:lang w:val="cs-CZ"/>
        </w:rPr>
        <w:t xml:space="preserve"> IntelliJ IDEA</w:t>
      </w:r>
      <w:r w:rsidRPr="001D3F53">
        <w:rPr>
          <w:lang w:val="pl-PL"/>
        </w:rPr>
        <w:t xml:space="preserve"> </w:t>
      </w:r>
      <w:r>
        <w:rPr>
          <w:lang w:val="pl-PL"/>
        </w:rPr>
        <w:t>nebo jiné IDE.</w:t>
      </w:r>
    </w:p>
    <w:p w:rsidR="009C4ACC" w:rsidRPr="008257B6" w:rsidRDefault="009C4ACC" w:rsidP="002D1410">
      <w:pPr>
        <w:pStyle w:val="ListParagraph"/>
        <w:numPr>
          <w:ilvl w:val="0"/>
          <w:numId w:val="10"/>
        </w:numPr>
        <w:rPr>
          <w:lang w:val="cs-CZ"/>
        </w:rPr>
      </w:pPr>
      <w:r w:rsidRPr="008257B6">
        <w:rPr>
          <w:lang w:val="cs-CZ"/>
        </w:rPr>
        <w:t xml:space="preserve">Spustit projekt v IntelliJ IDEA </w:t>
      </w:r>
    </w:p>
    <w:p w:rsidR="009C4ACC" w:rsidRPr="00BA5FCF" w:rsidRDefault="009C4ACC" w:rsidP="00BA5FCF">
      <w:pPr>
        <w:pStyle w:val="ListParagraph"/>
        <w:numPr>
          <w:ilvl w:val="0"/>
          <w:numId w:val="10"/>
        </w:numPr>
        <w:rPr>
          <w:lang w:val="cs-CZ"/>
        </w:rPr>
      </w:pPr>
      <w:r w:rsidRPr="008257B6">
        <w:rPr>
          <w:lang w:val="cs-CZ"/>
        </w:rPr>
        <w:t>V prohlížeči nebo v Postmanu zadat</w:t>
      </w:r>
      <w:r>
        <w:rPr>
          <w:lang w:val="cs-CZ"/>
        </w:rPr>
        <w:t xml:space="preserve"> http://localhost:8080</w:t>
      </w:r>
      <w:r w:rsidRPr="008257B6">
        <w:rPr>
          <w:lang w:val="cs-CZ"/>
        </w:rPr>
        <w:t xml:space="preserve"> abyste se dostali přístup na domovskou stránku aplikace</w:t>
      </w:r>
    </w:p>
    <w:p w:rsidR="009C4ACC" w:rsidRDefault="009C4ACC" w:rsidP="00E8210D">
      <w:pPr>
        <w:pStyle w:val="Heading1"/>
        <w:numPr>
          <w:ilvl w:val="0"/>
          <w:numId w:val="0"/>
        </w:numPr>
        <w:ind w:left="432"/>
        <w:rPr>
          <w:lang w:val="cs-CZ"/>
        </w:rPr>
      </w:pPr>
      <w:r w:rsidRPr="00E8210D">
        <w:rPr>
          <w:rFonts w:ascii="Calibri Light CE" w:hAnsi="Calibri Light CE"/>
          <w:lang w:val="cs-CZ"/>
        </w:rPr>
        <w:t>Testovací scénáře</w:t>
      </w:r>
    </w:p>
    <w:p w:rsidR="009C4ACC" w:rsidRDefault="009C4ACC" w:rsidP="00BA5FCF">
      <w:pPr>
        <w:rPr>
          <w:lang w:val="cs-CZ"/>
        </w:rPr>
      </w:pPr>
      <w:r>
        <w:rPr>
          <w:lang w:val="cs-CZ"/>
        </w:rPr>
        <w:t>Testy jsou v Tests.docx</w:t>
      </w:r>
    </w:p>
    <w:p w:rsidR="009C4ACC" w:rsidRDefault="009C4ACC" w:rsidP="001D3F53">
      <w:pPr>
        <w:pStyle w:val="Heading1"/>
        <w:numPr>
          <w:ilvl w:val="0"/>
          <w:numId w:val="0"/>
        </w:numPr>
        <w:rPr>
          <w:lang w:val="cs-CZ"/>
        </w:rPr>
      </w:pPr>
      <w:r>
        <w:rPr>
          <w:rFonts w:ascii="Calibri" w:hAnsi="Calibri"/>
          <w:color w:val="auto"/>
          <w:sz w:val="22"/>
          <w:szCs w:val="22"/>
          <w:lang w:val="cs-CZ"/>
        </w:rPr>
        <w:t xml:space="preserve">          </w:t>
      </w:r>
      <w:r>
        <w:rPr>
          <w:lang w:val="cs-CZ"/>
        </w:rPr>
        <w:t>Získané zkušenosti</w:t>
      </w:r>
    </w:p>
    <w:p w:rsidR="009C4ACC" w:rsidRPr="00BA5FCF" w:rsidRDefault="009C4ACC" w:rsidP="001D3F53">
      <w:pPr>
        <w:rPr>
          <w:lang w:val="cs-CZ"/>
        </w:rPr>
      </w:pPr>
      <w:r w:rsidRPr="00BA5FCF">
        <w:rPr>
          <w:lang w:val="cs-CZ"/>
        </w:rPr>
        <w:t>Projekt mi umožnil porozumět tomu, co je REST a obecně co je backend, jak mezi sebou spo</w:t>
      </w:r>
      <w:r>
        <w:rPr>
          <w:lang w:val="cs-CZ"/>
        </w:rPr>
        <w:t>lupracují aplikační vrstvy. Spring mi zpočátku připadal dost složitým</w:t>
      </w:r>
      <w:r w:rsidRPr="00BA5FCF">
        <w:rPr>
          <w:lang w:val="cs-CZ"/>
        </w:rPr>
        <w:t>, ale pak jsem si uvědomil, jak moc to usnadňuje práci.</w:t>
      </w:r>
    </w:p>
    <w:sectPr w:rsidR="009C4ACC" w:rsidRPr="00BA5FCF" w:rsidSect="00B90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 CE">
    <w:altName w:val="Arial"/>
    <w:panose1 w:val="00000000000000000000"/>
    <w:charset w:val="EE"/>
    <w:family w:val="swiss"/>
    <w:notTrueType/>
    <w:pitch w:val="variable"/>
    <w:sig w:usb0="00000005" w:usb1="00000000" w:usb2="00000000" w:usb3="00000000" w:csb0="00000002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6461"/>
    <w:multiLevelType w:val="multilevel"/>
    <w:tmpl w:val="32C62100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1567524F"/>
    <w:multiLevelType w:val="hybridMultilevel"/>
    <w:tmpl w:val="AA46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C1012"/>
    <w:multiLevelType w:val="hybridMultilevel"/>
    <w:tmpl w:val="6862E3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E47B8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39646CC9"/>
    <w:multiLevelType w:val="multilevel"/>
    <w:tmpl w:val="D0B65C0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5">
    <w:nsid w:val="40EA1874"/>
    <w:multiLevelType w:val="hybridMultilevel"/>
    <w:tmpl w:val="695C56F0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45D54F6"/>
    <w:multiLevelType w:val="multilevel"/>
    <w:tmpl w:val="5C86ED1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7">
    <w:nsid w:val="590428F7"/>
    <w:multiLevelType w:val="multilevel"/>
    <w:tmpl w:val="6894929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8">
    <w:nsid w:val="673A6B6A"/>
    <w:multiLevelType w:val="hybridMultilevel"/>
    <w:tmpl w:val="5BBC9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011EB6"/>
    <w:multiLevelType w:val="hybridMultilevel"/>
    <w:tmpl w:val="BCAEF0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6037"/>
    <w:rsid w:val="00004613"/>
    <w:rsid w:val="0003285E"/>
    <w:rsid w:val="000352FB"/>
    <w:rsid w:val="000600B6"/>
    <w:rsid w:val="00062EF5"/>
    <w:rsid w:val="00066965"/>
    <w:rsid w:val="000A220D"/>
    <w:rsid w:val="000B7E5B"/>
    <w:rsid w:val="001D3F53"/>
    <w:rsid w:val="00210B92"/>
    <w:rsid w:val="00220A55"/>
    <w:rsid w:val="00246802"/>
    <w:rsid w:val="002505A4"/>
    <w:rsid w:val="002546C0"/>
    <w:rsid w:val="002D0D78"/>
    <w:rsid w:val="002D1410"/>
    <w:rsid w:val="002E3186"/>
    <w:rsid w:val="002E3F78"/>
    <w:rsid w:val="002E6FCB"/>
    <w:rsid w:val="0031108B"/>
    <w:rsid w:val="0032147C"/>
    <w:rsid w:val="003A78E1"/>
    <w:rsid w:val="004063CC"/>
    <w:rsid w:val="004328C3"/>
    <w:rsid w:val="004813B4"/>
    <w:rsid w:val="004C6D76"/>
    <w:rsid w:val="00537FB0"/>
    <w:rsid w:val="0055004A"/>
    <w:rsid w:val="005C4464"/>
    <w:rsid w:val="0065636B"/>
    <w:rsid w:val="00667228"/>
    <w:rsid w:val="0071163F"/>
    <w:rsid w:val="00737255"/>
    <w:rsid w:val="0074117B"/>
    <w:rsid w:val="007511BA"/>
    <w:rsid w:val="00796C38"/>
    <w:rsid w:val="007A349F"/>
    <w:rsid w:val="007E54B2"/>
    <w:rsid w:val="008257B6"/>
    <w:rsid w:val="008622DA"/>
    <w:rsid w:val="00946037"/>
    <w:rsid w:val="009A4BB1"/>
    <w:rsid w:val="009C4ACC"/>
    <w:rsid w:val="00A020E4"/>
    <w:rsid w:val="00A61D98"/>
    <w:rsid w:val="00AE1287"/>
    <w:rsid w:val="00B21F76"/>
    <w:rsid w:val="00B240FC"/>
    <w:rsid w:val="00B44ED7"/>
    <w:rsid w:val="00B907B9"/>
    <w:rsid w:val="00BA5FCF"/>
    <w:rsid w:val="00C6311B"/>
    <w:rsid w:val="00C70869"/>
    <w:rsid w:val="00D7000D"/>
    <w:rsid w:val="00E25883"/>
    <w:rsid w:val="00E46019"/>
    <w:rsid w:val="00E57A8D"/>
    <w:rsid w:val="00E64170"/>
    <w:rsid w:val="00E8210D"/>
    <w:rsid w:val="00E844D0"/>
    <w:rsid w:val="00E9658D"/>
    <w:rsid w:val="00F2284A"/>
    <w:rsid w:val="00F77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907B9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4117B"/>
    <w:pPr>
      <w:keepNext/>
      <w:keepLines/>
      <w:numPr>
        <w:numId w:val="6"/>
      </w:numPr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4117B"/>
    <w:pPr>
      <w:keepNext/>
      <w:keepLines/>
      <w:numPr>
        <w:ilvl w:val="1"/>
        <w:numId w:val="6"/>
      </w:numPr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4117B"/>
    <w:pPr>
      <w:keepNext/>
      <w:keepLines/>
      <w:numPr>
        <w:ilvl w:val="2"/>
        <w:numId w:val="6"/>
      </w:numPr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4117B"/>
    <w:pPr>
      <w:keepNext/>
      <w:keepLines/>
      <w:numPr>
        <w:ilvl w:val="3"/>
        <w:numId w:val="6"/>
      </w:numPr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4117B"/>
    <w:pPr>
      <w:keepNext/>
      <w:keepLines/>
      <w:numPr>
        <w:ilvl w:val="4"/>
        <w:numId w:val="6"/>
      </w:numPr>
      <w:spacing w:before="40" w:after="0"/>
      <w:outlineLvl w:val="4"/>
    </w:pPr>
    <w:rPr>
      <w:rFonts w:ascii="Calibri Light" w:eastAsia="Times New Roman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4117B"/>
    <w:pPr>
      <w:keepNext/>
      <w:keepLines/>
      <w:numPr>
        <w:ilvl w:val="5"/>
        <w:numId w:val="6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4117B"/>
    <w:pPr>
      <w:keepNext/>
      <w:keepLines/>
      <w:numPr>
        <w:ilvl w:val="6"/>
        <w:numId w:val="6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4117B"/>
    <w:pPr>
      <w:keepNext/>
      <w:keepLines/>
      <w:numPr>
        <w:ilvl w:val="7"/>
        <w:numId w:val="6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4117B"/>
    <w:pPr>
      <w:keepNext/>
      <w:keepLines/>
      <w:numPr>
        <w:ilvl w:val="8"/>
        <w:numId w:val="6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4117B"/>
    <w:rPr>
      <w:rFonts w:ascii="Calibri Light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4117B"/>
    <w:rPr>
      <w:rFonts w:ascii="Calibri Light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4117B"/>
    <w:rPr>
      <w:rFonts w:ascii="Calibri Light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4117B"/>
    <w:rPr>
      <w:rFonts w:ascii="Calibri Light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4117B"/>
    <w:rPr>
      <w:rFonts w:ascii="Calibri Light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4117B"/>
    <w:rPr>
      <w:rFonts w:ascii="Calibri Light" w:hAnsi="Calibri Light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4117B"/>
    <w:rPr>
      <w:rFonts w:ascii="Calibri Light" w:hAnsi="Calibri Light" w:cs="Times New Roman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4117B"/>
    <w:rPr>
      <w:rFonts w:ascii="Calibri Light" w:hAnsi="Calibri Light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4117B"/>
    <w:rPr>
      <w:rFonts w:ascii="Calibri Light" w:hAnsi="Calibri Light" w:cs="Times New Roman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9A4BB1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9A4BB1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99"/>
    <w:qFormat/>
    <w:rsid w:val="009A4BB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qFormat/>
    <w:rsid w:val="00C6311B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6311B"/>
    <w:rPr>
      <w:rFonts w:eastAsia="Times New Roman" w:cs="Times New Roman"/>
      <w:color w:val="5A5A5A"/>
      <w:spacing w:val="15"/>
    </w:rPr>
  </w:style>
  <w:style w:type="character" w:styleId="HTMLCode">
    <w:name w:val="HTML Code"/>
    <w:basedOn w:val="DefaultParagraphFont"/>
    <w:uiPriority w:val="99"/>
    <w:semiHidden/>
    <w:rsid w:val="00C6311B"/>
    <w:rPr>
      <w:rFonts w:ascii="Courier New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99"/>
    <w:qFormat/>
    <w:rsid w:val="0074117B"/>
    <w:rPr>
      <w:rFonts w:cs="Times New Roman"/>
      <w:i/>
      <w:iCs/>
      <w:color w:val="404040"/>
    </w:rPr>
  </w:style>
  <w:style w:type="character" w:styleId="Hyperlink">
    <w:name w:val="Hyperlink"/>
    <w:basedOn w:val="DefaultParagraphFont"/>
    <w:uiPriority w:val="99"/>
    <w:rsid w:val="00B44ED7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rsid w:val="00B44ED7"/>
    <w:rPr>
      <w:rFonts w:cs="Times New Roman"/>
      <w:color w:val="954F72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E8210D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14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269</Words>
  <Characters>1538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Shevchenko</dc:creator>
  <cp:keywords/>
  <dc:description/>
  <cp:lastModifiedBy>Customer</cp:lastModifiedBy>
  <cp:revision>4</cp:revision>
  <dcterms:created xsi:type="dcterms:W3CDTF">2022-01-23T15:54:00Z</dcterms:created>
  <dcterms:modified xsi:type="dcterms:W3CDTF">2022-01-23T16:14:00Z</dcterms:modified>
</cp:coreProperties>
</file>